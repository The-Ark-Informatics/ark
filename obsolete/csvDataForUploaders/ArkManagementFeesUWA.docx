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1" w:rightFromText="181" w:vertAnchor="page" w:horzAnchor="page" w:tblpX="7956" w:tblpY="925"/>
        <w:tblOverlap w:val="never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1E0" w:firstRow="1" w:lastRow="1" w:firstColumn="1" w:lastColumn="1" w:noHBand="0" w:noVBand="0"/>
      </w:tblPr>
      <w:tblGrid>
        <w:gridCol w:w="3828"/>
      </w:tblGrid>
      <w:tr w:rsidR="00E35AAC" w:rsidRPr="00F64C2C" w14:paraId="7AD8F28D" w14:textId="77777777" w:rsidTr="00F64C2C">
        <w:trPr>
          <w:trHeight w:val="3220"/>
        </w:trPr>
        <w:tc>
          <w:tcPr>
            <w:tcW w:w="3828" w:type="dxa"/>
          </w:tcPr>
          <w:p w14:paraId="349B5A67" w14:textId="77777777" w:rsidR="00E35AAC" w:rsidRDefault="004018C6" w:rsidP="00F64C2C">
            <w:pPr>
              <w:spacing w:after="80"/>
              <w:rPr>
                <w:rFonts w:ascii="Arial Rounded MT Bold" w:hAnsi="Arial Rounded MT Bold"/>
                <w:sz w:val="16"/>
              </w:rPr>
            </w:pPr>
            <w:bookmarkStart w:id="0" w:name="Text1"/>
            <w:r w:rsidRPr="00F64C2C">
              <w:rPr>
                <w:rFonts w:ascii="Arial Rounded MT Bold" w:hAnsi="Arial Rounded MT Bold"/>
                <w:sz w:val="16"/>
              </w:rPr>
              <w:t xml:space="preserve">Centre for Genetic </w:t>
            </w:r>
            <w:bookmarkEnd w:id="0"/>
            <w:r w:rsidR="00720D9D">
              <w:rPr>
                <w:rFonts w:ascii="Arial Rounded MT Bold" w:hAnsi="Arial Rounded MT Bold"/>
                <w:sz w:val="16"/>
              </w:rPr>
              <w:t>Origins of Health and Disease</w:t>
            </w:r>
          </w:p>
          <w:p w14:paraId="46E7E6E0" w14:textId="77777777" w:rsidR="00021CCF" w:rsidRDefault="00021CCF" w:rsidP="00F64C2C">
            <w:pPr>
              <w:spacing w:after="80"/>
              <w:rPr>
                <w:rFonts w:cs="Arial"/>
                <w:sz w:val="16"/>
              </w:rPr>
            </w:pPr>
            <w:r w:rsidRPr="00021CCF">
              <w:rPr>
                <w:rFonts w:cs="Arial"/>
                <w:sz w:val="16"/>
              </w:rPr>
              <w:t xml:space="preserve">M409, </w:t>
            </w:r>
            <w:r>
              <w:rPr>
                <w:rFonts w:cs="Arial"/>
                <w:sz w:val="16"/>
              </w:rPr>
              <w:t>The University of Western Australia</w:t>
            </w:r>
          </w:p>
          <w:p w14:paraId="499107D3" w14:textId="77777777" w:rsidR="00021CCF" w:rsidRPr="00021CCF" w:rsidRDefault="00021CCF" w:rsidP="00F64C2C">
            <w:pPr>
              <w:spacing w:after="8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35 Stirling Highway, Crawley WA 6009</w:t>
            </w:r>
          </w:p>
          <w:p w14:paraId="5BE60B6F" w14:textId="77777777" w:rsidR="009023A5" w:rsidRDefault="006B3638" w:rsidP="00F64C2C">
            <w:pPr>
              <w:spacing w:after="80"/>
              <w:rPr>
                <w:sz w:val="16"/>
              </w:rPr>
            </w:pPr>
            <w:hyperlink r:id="rId7" w:history="1">
              <w:r w:rsidR="00720D9D" w:rsidRPr="005F386B">
                <w:rPr>
                  <w:rStyle w:val="Hyperlink"/>
                  <w:sz w:val="16"/>
                </w:rPr>
                <w:t>www.gohad.uwa.edu.au</w:t>
              </w:r>
            </w:hyperlink>
          </w:p>
          <w:p w14:paraId="23517CBD" w14:textId="77777777" w:rsidR="00E35AAC" w:rsidRPr="00F64C2C" w:rsidRDefault="00EB0374" w:rsidP="00F64C2C">
            <w:pPr>
              <w:spacing w:after="80"/>
              <w:rPr>
                <w:sz w:val="9"/>
                <w:szCs w:val="9"/>
              </w:rPr>
            </w:pPr>
            <w:r w:rsidRPr="00F64C2C">
              <w:rPr>
                <w:sz w:val="9"/>
                <w:szCs w:val="9"/>
              </w:rPr>
              <w:t xml:space="preserve">CRICOS </w:t>
            </w:r>
            <w:r w:rsidR="00E35AAC" w:rsidRPr="00F64C2C">
              <w:rPr>
                <w:sz w:val="9"/>
                <w:szCs w:val="9"/>
              </w:rPr>
              <w:t>Provider Code: 00126G</w:t>
            </w:r>
          </w:p>
          <w:p w14:paraId="082B2938" w14:textId="77777777" w:rsidR="00E35AAC" w:rsidRPr="00F64C2C" w:rsidRDefault="00E35AAC" w:rsidP="00F64C2C">
            <w:pPr>
              <w:rPr>
                <w:sz w:val="16"/>
              </w:rPr>
            </w:pPr>
          </w:p>
        </w:tc>
      </w:tr>
    </w:tbl>
    <w:p w14:paraId="6FDE07AD" w14:textId="77777777" w:rsidR="00E32C93" w:rsidRDefault="00E32C93"/>
    <w:p w14:paraId="33D96CD0" w14:textId="77777777" w:rsidR="00A005A0" w:rsidRDefault="00A005A0"/>
    <w:p w14:paraId="37302FDF" w14:textId="77777777" w:rsidR="00A005A0" w:rsidRDefault="00A005A0"/>
    <w:p w14:paraId="66F228B3" w14:textId="77777777" w:rsidR="00F46E68" w:rsidRDefault="00F46E68"/>
    <w:p w14:paraId="731053E2" w14:textId="77777777" w:rsidR="00F46E68" w:rsidRDefault="00F46E68"/>
    <w:p w14:paraId="546F04C7" w14:textId="77777777" w:rsidR="00F46E68" w:rsidRDefault="00F46E68"/>
    <w:p w14:paraId="421733EA" w14:textId="77777777" w:rsidR="00F46E68" w:rsidRDefault="00F46E68"/>
    <w:p w14:paraId="0F2F67E2" w14:textId="77777777" w:rsidR="00F46E68" w:rsidRDefault="00F46E68"/>
    <w:p w14:paraId="28B114B5" w14:textId="77777777" w:rsidR="00F46E68" w:rsidRDefault="00F46E68"/>
    <w:p w14:paraId="4EA93C5A" w14:textId="77777777" w:rsidR="00A005A0" w:rsidRDefault="00A005A0">
      <w:r>
        <w:t>Fee Schedule for The Ark (correct as at 27/03/2015);</w:t>
      </w:r>
    </w:p>
    <w:p w14:paraId="4D7D2754" w14:textId="77777777" w:rsidR="00A005A0" w:rsidRDefault="00A005A0"/>
    <w:p w14:paraId="555AAB2A" w14:textId="77777777" w:rsidR="00A005A0" w:rsidRDefault="00A005A0"/>
    <w:p w14:paraId="12654872" w14:textId="19D01A7D" w:rsidR="00A005A0" w:rsidRDefault="00A005A0">
      <w:r>
        <w:t xml:space="preserve">The following fees are payable </w:t>
      </w:r>
      <w:r w:rsidR="00F46E68">
        <w:t>(per annum) to have your study managed and supported in The Ark</w:t>
      </w:r>
      <w:r>
        <w:t>.</w:t>
      </w:r>
    </w:p>
    <w:p w14:paraId="5298FD41" w14:textId="77777777" w:rsidR="00A005A0" w:rsidRDefault="00A005A0"/>
    <w:p w14:paraId="52387729" w14:textId="77777777" w:rsidR="00A005A0" w:rsidRDefault="00A005A0"/>
    <w:p w14:paraId="5B4043D9" w14:textId="77777777" w:rsidR="00A005A0" w:rsidRDefault="00A005A0">
      <w:r>
        <w:t>$4000 per study plus</w:t>
      </w:r>
    </w:p>
    <w:p w14:paraId="4B77C182" w14:textId="77777777" w:rsidR="00A005A0" w:rsidRDefault="00A005A0"/>
    <w:p w14:paraId="4C4784B9" w14:textId="77777777" w:rsidR="00A005A0" w:rsidRDefault="00A005A0">
      <w:r>
        <w:t>$0.50 per person kept in the study (with unlimited fields and custom fields associated with that person) plus</w:t>
      </w:r>
    </w:p>
    <w:p w14:paraId="6EBB87A5" w14:textId="77777777" w:rsidR="00A005A0" w:rsidRDefault="00A005A0"/>
    <w:p w14:paraId="2B4FA800" w14:textId="77777777" w:rsidR="00A005A0" w:rsidRDefault="00A005A0" w:rsidP="00A005A0">
      <w:pPr>
        <w:tabs>
          <w:tab w:val="left" w:pos="2920"/>
        </w:tabs>
      </w:pPr>
      <w:r>
        <w:t>$0.50 per biospecimen kept in the study</w:t>
      </w:r>
      <w:r>
        <w:tab/>
        <w:t xml:space="preserve"> (</w:t>
      </w:r>
      <w:r>
        <w:t>with unlimited fields and custom fields associated with that</w:t>
      </w:r>
      <w:r>
        <w:t xml:space="preserve"> biospecimen) plus</w:t>
      </w:r>
    </w:p>
    <w:p w14:paraId="29ECC093" w14:textId="77777777" w:rsidR="00A005A0" w:rsidRDefault="00A005A0" w:rsidP="00A005A0">
      <w:pPr>
        <w:tabs>
          <w:tab w:val="left" w:pos="2920"/>
        </w:tabs>
      </w:pPr>
    </w:p>
    <w:p w14:paraId="7AA48032" w14:textId="77777777" w:rsidR="00A005A0" w:rsidRDefault="00A005A0" w:rsidP="00A005A0">
      <w:pPr>
        <w:tabs>
          <w:tab w:val="left" w:pos="2920"/>
        </w:tabs>
      </w:pPr>
      <w:r>
        <w:t>$0.01 per phenotypic (longitudinal) data point (ie; answer to a longitudinal question)</w:t>
      </w:r>
    </w:p>
    <w:p w14:paraId="13D6F23B" w14:textId="77777777" w:rsidR="00A005A0" w:rsidRDefault="00A005A0" w:rsidP="00A005A0">
      <w:pPr>
        <w:tabs>
          <w:tab w:val="left" w:pos="2920"/>
        </w:tabs>
      </w:pPr>
    </w:p>
    <w:p w14:paraId="381782D9" w14:textId="77777777" w:rsidR="00A005A0" w:rsidRDefault="00A005A0" w:rsidP="00A005A0">
      <w:pPr>
        <w:tabs>
          <w:tab w:val="left" w:pos="2920"/>
        </w:tabs>
      </w:pPr>
    </w:p>
    <w:p w14:paraId="79038842" w14:textId="77777777" w:rsidR="00A005A0" w:rsidRDefault="00A005A0" w:rsidP="00A005A0">
      <w:pPr>
        <w:tabs>
          <w:tab w:val="left" w:pos="2920"/>
        </w:tabs>
      </w:pPr>
    </w:p>
    <w:p w14:paraId="178F4C7B" w14:textId="502D2999" w:rsidR="00A005A0" w:rsidRDefault="00A005A0" w:rsidP="00A005A0">
      <w:pPr>
        <w:tabs>
          <w:tab w:val="left" w:pos="2920"/>
        </w:tabs>
      </w:pPr>
      <w:r>
        <w:t xml:space="preserve">If you would like a quote on how this would work for your data </w:t>
      </w:r>
      <w:r w:rsidR="006B3638">
        <w:t xml:space="preserve">or would just like further information </w:t>
      </w:r>
      <w:r>
        <w:t xml:space="preserve">please email </w:t>
      </w:r>
      <w:hyperlink r:id="rId8" w:history="1">
        <w:r w:rsidRPr="00C26749">
          <w:rPr>
            <w:rStyle w:val="Hyperlink"/>
          </w:rPr>
          <w:t>travis.endersby@uwa.edu.au</w:t>
        </w:r>
      </w:hyperlink>
      <w:r>
        <w:t xml:space="preserve"> and </w:t>
      </w:r>
      <w:hyperlink r:id="rId9" w:history="1">
        <w:r w:rsidRPr="00C26749">
          <w:rPr>
            <w:rStyle w:val="Hyperlink"/>
          </w:rPr>
          <w:t>ark-gohad@uwa.edu.au</w:t>
        </w:r>
      </w:hyperlink>
    </w:p>
    <w:p w14:paraId="6F75D1F0" w14:textId="77777777" w:rsidR="00A005A0" w:rsidRDefault="00A005A0" w:rsidP="00A005A0">
      <w:pPr>
        <w:tabs>
          <w:tab w:val="left" w:pos="2920"/>
        </w:tabs>
      </w:pPr>
    </w:p>
    <w:p w14:paraId="1603DA6D" w14:textId="77777777" w:rsidR="00A005A0" w:rsidRDefault="00A005A0" w:rsidP="00A005A0">
      <w:pPr>
        <w:tabs>
          <w:tab w:val="left" w:pos="2920"/>
        </w:tabs>
      </w:pPr>
    </w:p>
    <w:p w14:paraId="6FA1C4B2" w14:textId="77777777" w:rsidR="006B3638" w:rsidRDefault="006B3638" w:rsidP="00A005A0">
      <w:pPr>
        <w:tabs>
          <w:tab w:val="left" w:pos="2920"/>
        </w:tabs>
      </w:pPr>
      <w:bookmarkStart w:id="1" w:name="_GoBack"/>
      <w:bookmarkEnd w:id="1"/>
    </w:p>
    <w:p w14:paraId="2CDF535A" w14:textId="77777777" w:rsidR="00A005A0" w:rsidRDefault="00A005A0" w:rsidP="00A005A0">
      <w:pPr>
        <w:tabs>
          <w:tab w:val="left" w:pos="2920"/>
        </w:tabs>
      </w:pPr>
    </w:p>
    <w:sectPr w:rsidR="00A005A0" w:rsidSect="00A00FDA">
      <w:headerReference w:type="first" r:id="rId10"/>
      <w:pgSz w:w="11907" w:h="16840" w:code="9"/>
      <w:pgMar w:top="1304" w:right="1304" w:bottom="1304" w:left="175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E4747" w14:textId="77777777" w:rsidR="00BE654B" w:rsidRDefault="00BE654B">
      <w:r>
        <w:separator/>
      </w:r>
    </w:p>
  </w:endnote>
  <w:endnote w:type="continuationSeparator" w:id="0">
    <w:p w14:paraId="7FD1BE1F" w14:textId="77777777" w:rsidR="00BE654B" w:rsidRDefault="00BE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D6FAD" w14:textId="77777777" w:rsidR="00BE654B" w:rsidRDefault="00BE654B">
      <w:r>
        <w:separator/>
      </w:r>
    </w:p>
  </w:footnote>
  <w:footnote w:type="continuationSeparator" w:id="0">
    <w:p w14:paraId="5DEEBCAB" w14:textId="77777777" w:rsidR="00BE654B" w:rsidRDefault="00BE65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7A8E1" w14:textId="77777777" w:rsidR="00C834B8" w:rsidRDefault="00C4603C" w:rsidP="003C01FE">
    <w:pPr>
      <w:pStyle w:val="Header"/>
      <w:spacing w:after="162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4DF0D270" wp14:editId="2AC5F332">
              <wp:simplePos x="0" y="0"/>
              <wp:positionH relativeFrom="column">
                <wp:posOffset>-609600</wp:posOffset>
              </wp:positionH>
              <wp:positionV relativeFrom="paragraph">
                <wp:posOffset>-450850</wp:posOffset>
              </wp:positionV>
              <wp:extent cx="7058025" cy="1155065"/>
              <wp:effectExtent l="0" t="0" r="0" b="6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8025" cy="1155065"/>
                        <a:chOff x="798" y="-1"/>
                        <a:chExt cx="11115" cy="1819"/>
                      </a:xfrm>
                    </wpg:grpSpPr>
                    <wps:wsp>
                      <wps:cNvPr id="2" name="Rectangle 12"/>
                      <wps:cNvSpPr>
                        <a:spLocks noChangeArrowheads="1"/>
                      </wps:cNvSpPr>
                      <wps:spPr bwMode="auto">
                        <a:xfrm>
                          <a:off x="7944" y="-1"/>
                          <a:ext cx="3969" cy="170"/>
                        </a:xfrm>
                        <a:prstGeom prst="rect">
                          <a:avLst/>
                        </a:prstGeom>
                        <a:solidFill>
                          <a:srgbClr val="98002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24" descr="UWA-L-PMS-Block_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8" y="797"/>
                          <a:ext cx="3645" cy="1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99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48pt;margin-top:-35.5pt;width:555.75pt;height:90.95pt;z-index:-251658752" coordorigin="798,-1" coordsize="11115,1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">
              <v:rect id="Rectangle 12" o:spid="_x0000_s1027" style="position:absolute;left:7944;top:-1;width:3969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6hcMA&#10;AADaAAAADwAAAGRycy9kb3ducmV2LnhtbESPQWvCQBSE7wX/w/IEb3WjBynRNZSCaGsvVQ8eX7Ov&#10;2ZDs25C3auyv7xYKPQ4z8w2zKgbfqiv1Ugc2MJtmoIjLYGuuDJyOm8cnUBKRLbaBycCdBIr16GGF&#10;uQ03/qDrIVYqQVhyNOBi7HKtpXTkUaahI07eV+g9xiT7StsebwnuWz3PsoX2WHNacNjRi6OyOVy8&#10;gZ1ksj3u3beU1XB+i/71s3nvjJmMh+clqEhD/A//tXfWwBx+r6Qb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I6hcMAAADaAAAADwAAAAAAAAAAAAAAAACYAgAAZHJzL2Rv&#10;d25yZXYueG1sUEsFBgAAAAAEAAQA9QAAAIgDAAAAAA==&#10;" fillcolor="#98002e" stroked="f">
                <v:textbox inset="0,0,0,0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alt="UWA-L-PMS-Block_600dpi" style="position:absolute;left:798;top:797;width:3645;height:1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E4/LBAAAA2gAAAA8AAABkcnMvZG93bnJldi54bWxEj0+LwjAUxO+C3yE8YW+auoJINYr4D2+7&#10;Vg8eH82zLTYvJcnarp9+syB4HGbmN8xi1ZlaPMj5yrKC8SgBQZxbXXGh4HLeD2cgfEDWWFsmBb/k&#10;YbXs9xaYatvyiR5ZKESEsE9RQRlCk0rp85IM+pFtiKN3s85giNIVUjtsI9zU8jNJptJgxXGhxIY2&#10;JeX37McocPvztt3NntPvU2ivXznV8mDGSn0MuvUcRKAuvMOv9lErmMD/lXgD5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kE4/LBAAAA2gAAAA8AAAAAAAAAAAAAAAAAnwIA&#10;AGRycy9kb3ducmV2LnhtbFBLBQYAAAAABAAEAPcAAACNAwAAAAA=&#10;" strokecolor="#396">
                <v:imagedata r:id="rId2" o:title="UWA-L-PMS-Block_600dpi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style="mso-position-horizontal-relative:page;mso-position-vertical-relative:page" fillcolor="white" stroke="f">
      <v:fill color="white"/>
      <v:stroke on="f"/>
      <v:textbox inset="0,0,0,0"/>
      <o:colormru v:ext="edit" colors="#46c3d3,#98002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C6"/>
    <w:rsid w:val="0000778D"/>
    <w:rsid w:val="00021CCF"/>
    <w:rsid w:val="00032A54"/>
    <w:rsid w:val="000408B1"/>
    <w:rsid w:val="000466E3"/>
    <w:rsid w:val="0006140C"/>
    <w:rsid w:val="0007120F"/>
    <w:rsid w:val="00083519"/>
    <w:rsid w:val="000A009A"/>
    <w:rsid w:val="000A18D8"/>
    <w:rsid w:val="000B7B28"/>
    <w:rsid w:val="000D77ED"/>
    <w:rsid w:val="000E680C"/>
    <w:rsid w:val="000F1A55"/>
    <w:rsid w:val="000F307F"/>
    <w:rsid w:val="00117D05"/>
    <w:rsid w:val="00137DFD"/>
    <w:rsid w:val="00153815"/>
    <w:rsid w:val="00162E53"/>
    <w:rsid w:val="0016548B"/>
    <w:rsid w:val="001A7D95"/>
    <w:rsid w:val="001D41E5"/>
    <w:rsid w:val="001D693A"/>
    <w:rsid w:val="001D69FE"/>
    <w:rsid w:val="001D7650"/>
    <w:rsid w:val="002149CA"/>
    <w:rsid w:val="00214E57"/>
    <w:rsid w:val="002331B9"/>
    <w:rsid w:val="00254A3C"/>
    <w:rsid w:val="00264056"/>
    <w:rsid w:val="0027440C"/>
    <w:rsid w:val="00295432"/>
    <w:rsid w:val="002D5374"/>
    <w:rsid w:val="002E1F55"/>
    <w:rsid w:val="002F3D7E"/>
    <w:rsid w:val="00303230"/>
    <w:rsid w:val="00303E4B"/>
    <w:rsid w:val="003118A3"/>
    <w:rsid w:val="00321058"/>
    <w:rsid w:val="003279CF"/>
    <w:rsid w:val="00343A17"/>
    <w:rsid w:val="00351352"/>
    <w:rsid w:val="00374608"/>
    <w:rsid w:val="003763F4"/>
    <w:rsid w:val="003A0BF4"/>
    <w:rsid w:val="003C01FE"/>
    <w:rsid w:val="003C48A2"/>
    <w:rsid w:val="003E7929"/>
    <w:rsid w:val="003F633A"/>
    <w:rsid w:val="004018C6"/>
    <w:rsid w:val="00422DD0"/>
    <w:rsid w:val="004231DE"/>
    <w:rsid w:val="00432ECE"/>
    <w:rsid w:val="00452CAA"/>
    <w:rsid w:val="00453857"/>
    <w:rsid w:val="004856CF"/>
    <w:rsid w:val="00487DF9"/>
    <w:rsid w:val="004950C7"/>
    <w:rsid w:val="004B2848"/>
    <w:rsid w:val="004B56DF"/>
    <w:rsid w:val="004E5301"/>
    <w:rsid w:val="00507255"/>
    <w:rsid w:val="00511033"/>
    <w:rsid w:val="00545D63"/>
    <w:rsid w:val="00584121"/>
    <w:rsid w:val="0059323B"/>
    <w:rsid w:val="005A57D8"/>
    <w:rsid w:val="005C57A2"/>
    <w:rsid w:val="005D3DC2"/>
    <w:rsid w:val="005D4CEB"/>
    <w:rsid w:val="005E4788"/>
    <w:rsid w:val="00607DEF"/>
    <w:rsid w:val="006202AE"/>
    <w:rsid w:val="00622687"/>
    <w:rsid w:val="006253C7"/>
    <w:rsid w:val="00641882"/>
    <w:rsid w:val="00645259"/>
    <w:rsid w:val="0064757B"/>
    <w:rsid w:val="006828D9"/>
    <w:rsid w:val="0069070F"/>
    <w:rsid w:val="0069232F"/>
    <w:rsid w:val="006977F2"/>
    <w:rsid w:val="006B3594"/>
    <w:rsid w:val="006B3638"/>
    <w:rsid w:val="006B537D"/>
    <w:rsid w:val="0070183E"/>
    <w:rsid w:val="00720D9D"/>
    <w:rsid w:val="0072135F"/>
    <w:rsid w:val="007319CE"/>
    <w:rsid w:val="007547EB"/>
    <w:rsid w:val="00773FF8"/>
    <w:rsid w:val="00774AE5"/>
    <w:rsid w:val="0078614B"/>
    <w:rsid w:val="007A2C91"/>
    <w:rsid w:val="007A7255"/>
    <w:rsid w:val="007B7C99"/>
    <w:rsid w:val="007C2631"/>
    <w:rsid w:val="007E6497"/>
    <w:rsid w:val="00807979"/>
    <w:rsid w:val="00817EA0"/>
    <w:rsid w:val="00825BFA"/>
    <w:rsid w:val="00835888"/>
    <w:rsid w:val="00861D04"/>
    <w:rsid w:val="0086404B"/>
    <w:rsid w:val="00873A4F"/>
    <w:rsid w:val="008A170D"/>
    <w:rsid w:val="008A775C"/>
    <w:rsid w:val="008B3FA6"/>
    <w:rsid w:val="008B7BC2"/>
    <w:rsid w:val="008C5E06"/>
    <w:rsid w:val="008C7996"/>
    <w:rsid w:val="009023A5"/>
    <w:rsid w:val="00924915"/>
    <w:rsid w:val="00926134"/>
    <w:rsid w:val="0093101C"/>
    <w:rsid w:val="009B3AD7"/>
    <w:rsid w:val="009E6EFA"/>
    <w:rsid w:val="00A005A0"/>
    <w:rsid w:val="00A00F1C"/>
    <w:rsid w:val="00A00FDA"/>
    <w:rsid w:val="00A1491C"/>
    <w:rsid w:val="00A43AFC"/>
    <w:rsid w:val="00A552A7"/>
    <w:rsid w:val="00A60771"/>
    <w:rsid w:val="00A802E4"/>
    <w:rsid w:val="00A916B2"/>
    <w:rsid w:val="00AB622B"/>
    <w:rsid w:val="00AD2B10"/>
    <w:rsid w:val="00AD3811"/>
    <w:rsid w:val="00AE4949"/>
    <w:rsid w:val="00B04A9C"/>
    <w:rsid w:val="00B5764E"/>
    <w:rsid w:val="00B61759"/>
    <w:rsid w:val="00B86CD1"/>
    <w:rsid w:val="00BD33CB"/>
    <w:rsid w:val="00BE3E2F"/>
    <w:rsid w:val="00BE654B"/>
    <w:rsid w:val="00BF07BA"/>
    <w:rsid w:val="00C31B43"/>
    <w:rsid w:val="00C35B56"/>
    <w:rsid w:val="00C439D2"/>
    <w:rsid w:val="00C4603C"/>
    <w:rsid w:val="00C56EC8"/>
    <w:rsid w:val="00C834B8"/>
    <w:rsid w:val="00C970F9"/>
    <w:rsid w:val="00CA4FB6"/>
    <w:rsid w:val="00CD1D12"/>
    <w:rsid w:val="00CF0C3B"/>
    <w:rsid w:val="00CF6BBB"/>
    <w:rsid w:val="00D343E6"/>
    <w:rsid w:val="00D77FBB"/>
    <w:rsid w:val="00D831ED"/>
    <w:rsid w:val="00D943E4"/>
    <w:rsid w:val="00DB2FFB"/>
    <w:rsid w:val="00DD0488"/>
    <w:rsid w:val="00DF0D8D"/>
    <w:rsid w:val="00DF3509"/>
    <w:rsid w:val="00E25E0C"/>
    <w:rsid w:val="00E30D19"/>
    <w:rsid w:val="00E32C93"/>
    <w:rsid w:val="00E35AAC"/>
    <w:rsid w:val="00E3687D"/>
    <w:rsid w:val="00E3753C"/>
    <w:rsid w:val="00E86E8F"/>
    <w:rsid w:val="00E87D9C"/>
    <w:rsid w:val="00EB0374"/>
    <w:rsid w:val="00EE2A03"/>
    <w:rsid w:val="00F0575A"/>
    <w:rsid w:val="00F20134"/>
    <w:rsid w:val="00F33851"/>
    <w:rsid w:val="00F34861"/>
    <w:rsid w:val="00F46E68"/>
    <w:rsid w:val="00F5771A"/>
    <w:rsid w:val="00F62573"/>
    <w:rsid w:val="00F64C2C"/>
    <w:rsid w:val="00F703F0"/>
    <w:rsid w:val="00F97C68"/>
    <w:rsid w:val="00FB630F"/>
    <w:rsid w:val="00FF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-relative:page;mso-position-vertical-relative:page" fillcolor="white" stroke="f">
      <v:fill color="white"/>
      <v:stroke on="f"/>
      <v:textbox inset="0,0,0,0"/>
      <o:colormru v:ext="edit" colors="#46c3d3,#98002e"/>
    </o:shapedefaults>
    <o:shapelayout v:ext="edit">
      <o:idmap v:ext="edit" data="1"/>
    </o:shapelayout>
  </w:shapeDefaults>
  <w:decimalSymbol w:val="."/>
  <w:listSeparator w:val=","/>
  <w14:docId w14:val="7D0EB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18A3"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1">
    <w:name w:val="Table Style1"/>
    <w:basedOn w:val="TableGrid"/>
    <w:rsid w:val="00376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eCell">
      <w:rPr>
        <w:rFonts w:ascii="Arial" w:hAnsi="Arial"/>
        <w:color w:val="FFFFFF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</w:style>
  <w:style w:type="table" w:styleId="TableGrid">
    <w:name w:val="Table Grid"/>
    <w:basedOn w:val="TableNormal"/>
    <w:rsid w:val="002D5374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25B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5B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32C93"/>
    <w:rPr>
      <w:color w:val="0000FF"/>
      <w:u w:val="single"/>
    </w:rPr>
  </w:style>
  <w:style w:type="character" w:styleId="FollowedHyperlink">
    <w:name w:val="FollowedHyperlink"/>
    <w:basedOn w:val="DefaultParagraphFont"/>
    <w:rsid w:val="00021CC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18A3"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1">
    <w:name w:val="Table Style1"/>
    <w:basedOn w:val="TableGrid"/>
    <w:rsid w:val="00376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eCell">
      <w:rPr>
        <w:rFonts w:ascii="Arial" w:hAnsi="Arial"/>
        <w:color w:val="FFFFFF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</w:style>
  <w:style w:type="table" w:styleId="TableGrid">
    <w:name w:val="Table Grid"/>
    <w:basedOn w:val="TableNormal"/>
    <w:rsid w:val="002D5374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25B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5B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32C93"/>
    <w:rPr>
      <w:color w:val="0000FF"/>
      <w:u w:val="single"/>
    </w:rPr>
  </w:style>
  <w:style w:type="character" w:styleId="FollowedHyperlink">
    <w:name w:val="FollowedHyperlink"/>
    <w:basedOn w:val="DefaultParagraphFont"/>
    <w:rsid w:val="00021C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ohad.uwa.edu.au" TargetMode="External"/><Relationship Id="rId8" Type="http://schemas.openxmlformats.org/officeDocument/2006/relationships/hyperlink" Target="mailto:travis.endersby@uwa.edu.au" TargetMode="External"/><Relationship Id="rId9" Type="http://schemas.openxmlformats.org/officeDocument/2006/relationships/hyperlink" Target="mailto:ark-gohad@uwa.edu.au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ROFLY~1\LOCALS~1\Temp\UWA_Medicine_Dentistry_Health_Scienc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\DOCUME~1\PROFLY~1\LOCALS~1\Temp\UWA_Medicine_Dentistry_Health_Sciences.dot</Template>
  <TotalTime>10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John Smith</vt:lpstr>
    </vt:vector>
  </TitlesOfParts>
  <Company>The University of Western Australia</Company>
  <LinksUpToDate>false</LinksUpToDate>
  <CharactersWithSpaces>995</CharactersWithSpaces>
  <SharedDoc>false</SharedDoc>
  <HLinks>
    <vt:vector size="6" baseType="variant">
      <vt:variant>
        <vt:i4>5963844</vt:i4>
      </vt:variant>
      <vt:variant>
        <vt:i4>0</vt:i4>
      </vt:variant>
      <vt:variant>
        <vt:i4>0</vt:i4>
      </vt:variant>
      <vt:variant>
        <vt:i4>5</vt:i4>
      </vt:variant>
      <vt:variant>
        <vt:lpwstr>http://www.genepi.meddent.uwa.edu.au/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John Smith</dc:title>
  <dc:creator>tmcnab</dc:creator>
  <cp:lastModifiedBy>Travis Endersby</cp:lastModifiedBy>
  <cp:revision>5</cp:revision>
  <cp:lastPrinted>2008-03-27T03:37:00Z</cp:lastPrinted>
  <dcterms:created xsi:type="dcterms:W3CDTF">2015-03-27T00:52:00Z</dcterms:created>
  <dcterms:modified xsi:type="dcterms:W3CDTF">2015-03-27T01:03:00Z</dcterms:modified>
</cp:coreProperties>
</file>